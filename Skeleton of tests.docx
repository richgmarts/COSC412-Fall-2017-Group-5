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EF741" w14:textId="19EA0AA0" w:rsidR="003C5527" w:rsidRDefault="003C5527">
      <w:pPr>
        <w:pStyle w:val="Date"/>
      </w:pPr>
      <w:bookmarkStart w:id="0" w:name="_GoBack"/>
      <w:bookmarkEnd w:id="0"/>
    </w:p>
    <w:p w14:paraId="65103B73" w14:textId="77777777" w:rsidR="003C5527" w:rsidRDefault="00960949">
      <w:pPr>
        <w:pStyle w:val="Title"/>
      </w:pPr>
      <w:r>
        <w:t>Testing</w:t>
      </w:r>
    </w:p>
    <w:p w14:paraId="3AC58584" w14:textId="77777777" w:rsidR="003C5527" w:rsidRDefault="00960949">
      <w:pPr>
        <w:pStyle w:val="Heading1"/>
      </w:pPr>
      <w:r>
        <w:t>Unit testing</w:t>
      </w:r>
    </w:p>
    <w:p w14:paraId="469FF185" w14:textId="77777777" w:rsidR="003C5527" w:rsidRDefault="00960949">
      <w:r>
        <w:t>Skeleton of unit tests</w:t>
      </w:r>
    </w:p>
    <w:p w14:paraId="6CD3281C" w14:textId="37D8FD26" w:rsidR="00CB39D6" w:rsidRDefault="00A536D2" w:rsidP="00D96B48">
      <w:pPr>
        <w:pStyle w:val="Heading2"/>
      </w:pPr>
      <w:r>
        <w:t>Test</w:t>
      </w:r>
      <w:r w:rsidR="00D96B48">
        <w:t xml:space="preserve"> </w:t>
      </w:r>
      <w:r w:rsidR="00A063BC">
        <w:t>Game</w:t>
      </w:r>
    </w:p>
    <w:p w14:paraId="7547A1E8" w14:textId="69AD036C" w:rsidR="00BF298C" w:rsidRDefault="00696F30" w:rsidP="004C5BBD">
      <w:pPr>
        <w:pStyle w:val="Heading3"/>
      </w:pPr>
      <w:r>
        <w:t>Getters/Setters</w:t>
      </w:r>
    </w:p>
    <w:p w14:paraId="3E482571" w14:textId="54D645E9" w:rsidR="00347193" w:rsidRDefault="00C7029E" w:rsidP="001B414B">
      <w:pPr>
        <w:pStyle w:val="Heading3"/>
      </w:pPr>
      <w:r>
        <w:t>Send</w:t>
      </w:r>
      <w:r w:rsidR="004C5BBD">
        <w:t xml:space="preserve"> Answer</w:t>
      </w:r>
    </w:p>
    <w:p w14:paraId="1CC61ADB" w14:textId="7DFBC30A" w:rsidR="00324198" w:rsidRDefault="00F07197" w:rsidP="001B414B">
      <w:pPr>
        <w:pStyle w:val="Heading3"/>
      </w:pPr>
      <w:r>
        <w:t>Correct/Incorrect</w:t>
      </w:r>
      <w:r w:rsidR="00324198">
        <w:t xml:space="preserve"> Answer</w:t>
      </w:r>
    </w:p>
    <w:p w14:paraId="2A8378EF" w14:textId="4AB9D2A1" w:rsidR="00CB39D6" w:rsidRDefault="004C5BBD" w:rsidP="00F07197">
      <w:pPr>
        <w:pStyle w:val="Heading3"/>
      </w:pPr>
      <w:r>
        <w:t>Send Results</w:t>
      </w:r>
    </w:p>
    <w:p w14:paraId="282008F0" w14:textId="1A747B64" w:rsidR="00347193" w:rsidRDefault="00945F4E" w:rsidP="00D96B48">
      <w:pPr>
        <w:pStyle w:val="Heading2"/>
      </w:pPr>
      <w:r>
        <w:t>Test</w:t>
      </w:r>
      <w:r w:rsidR="00D96B48">
        <w:t xml:space="preserve"> </w:t>
      </w:r>
      <w:r w:rsidR="000D02BB">
        <w:t>Student</w:t>
      </w:r>
    </w:p>
    <w:p w14:paraId="685B3F4C" w14:textId="35318702" w:rsidR="000D02BB" w:rsidRDefault="00324198" w:rsidP="00324198">
      <w:pPr>
        <w:pStyle w:val="Heading3"/>
      </w:pPr>
      <w:r>
        <w:t>Getters/Setters</w:t>
      </w:r>
    </w:p>
    <w:p w14:paraId="3A0CEC61" w14:textId="1BC5C329" w:rsidR="000D02BB" w:rsidRDefault="00324198" w:rsidP="00347193">
      <w:pPr>
        <w:pStyle w:val="Heading3"/>
      </w:pPr>
      <w:r>
        <w:t>Lower Stamina</w:t>
      </w:r>
    </w:p>
    <w:p w14:paraId="385AE553" w14:textId="0CDCB19F" w:rsidR="000D02BB" w:rsidRDefault="00324198" w:rsidP="00347193">
      <w:pPr>
        <w:pStyle w:val="Heading3"/>
      </w:pPr>
      <w:r>
        <w:t>Refill Stamina</w:t>
      </w:r>
    </w:p>
    <w:p w14:paraId="138C7D34" w14:textId="13FBFB3E" w:rsidR="000D02BB" w:rsidRDefault="00324198" w:rsidP="00D96B48">
      <w:pPr>
        <w:pStyle w:val="Heading3"/>
      </w:pPr>
      <w:r>
        <w:t>Parent Access</w:t>
      </w:r>
    </w:p>
    <w:p w14:paraId="58C68A9F" w14:textId="77777777" w:rsidR="00F07197" w:rsidRDefault="00F07197" w:rsidP="00F07197">
      <w:pPr>
        <w:pStyle w:val="Heading3"/>
      </w:pPr>
      <w:r>
        <w:t>Correct/Incorrect Info</w:t>
      </w:r>
    </w:p>
    <w:p w14:paraId="5D419F28" w14:textId="01AE63FA" w:rsidR="000D02BB" w:rsidRDefault="000D02BB" w:rsidP="000D02BB">
      <w:pPr>
        <w:pStyle w:val="Heading2"/>
      </w:pPr>
      <w:r>
        <w:t>Test</w:t>
      </w:r>
      <w:r w:rsidR="00D96B48">
        <w:t xml:space="preserve"> </w:t>
      </w:r>
      <w:r>
        <w:t>Expert</w:t>
      </w:r>
    </w:p>
    <w:p w14:paraId="40E97175" w14:textId="54D380FE" w:rsidR="00C7029E" w:rsidRDefault="00324198" w:rsidP="000D02BB">
      <w:pPr>
        <w:pStyle w:val="Heading3"/>
      </w:pPr>
      <w:r>
        <w:t>Getters/Setters</w:t>
      </w:r>
    </w:p>
    <w:p w14:paraId="32EE19D8" w14:textId="1D7EBE66" w:rsidR="00324198" w:rsidRDefault="00324198" w:rsidP="000D02BB">
      <w:pPr>
        <w:pStyle w:val="Heading3"/>
      </w:pPr>
      <w:r>
        <w:t>Add Student List</w:t>
      </w:r>
    </w:p>
    <w:p w14:paraId="73624F07" w14:textId="225B1677" w:rsidR="00324198" w:rsidRDefault="00324198" w:rsidP="000D02BB">
      <w:pPr>
        <w:pStyle w:val="Heading3"/>
      </w:pPr>
      <w:r>
        <w:t>Add Student</w:t>
      </w:r>
    </w:p>
    <w:p w14:paraId="635E54AE" w14:textId="3DA2053C" w:rsidR="00BF298C" w:rsidRDefault="00BF298C" w:rsidP="00324198">
      <w:pPr>
        <w:pStyle w:val="Heading3"/>
      </w:pPr>
      <w:r>
        <w:t>Search</w:t>
      </w:r>
      <w:r w:rsidR="00324198">
        <w:t xml:space="preserve"> List</w:t>
      </w:r>
    </w:p>
    <w:p w14:paraId="1C534BF9" w14:textId="39807B6C" w:rsidR="00BF298C" w:rsidRDefault="00324198" w:rsidP="000D02BB">
      <w:pPr>
        <w:pStyle w:val="Heading3"/>
      </w:pPr>
      <w:r>
        <w:t>Send</w:t>
      </w:r>
      <w:r w:rsidR="00D96B48">
        <w:t xml:space="preserve"> Message</w:t>
      </w:r>
    </w:p>
    <w:p w14:paraId="080AC14E" w14:textId="0E401AE6" w:rsidR="00BF298C" w:rsidRDefault="00D96B48" w:rsidP="00D96B48">
      <w:pPr>
        <w:pStyle w:val="Heading3"/>
      </w:pPr>
      <w:r>
        <w:t>Receive Message</w:t>
      </w:r>
    </w:p>
    <w:p w14:paraId="23B2AF57" w14:textId="23218A62" w:rsidR="00F07197" w:rsidRDefault="00F07197" w:rsidP="00F07197">
      <w:pPr>
        <w:pStyle w:val="Heading3"/>
      </w:pPr>
      <w:r>
        <w:t>Correct/Incorrect Info</w:t>
      </w:r>
    </w:p>
    <w:p w14:paraId="0BA6AB43" w14:textId="55710CA2" w:rsidR="00BF298C" w:rsidRDefault="00BF298C" w:rsidP="00D96B48">
      <w:pPr>
        <w:pStyle w:val="Heading2"/>
      </w:pPr>
      <w:r>
        <w:t>Test</w:t>
      </w:r>
      <w:r w:rsidR="00003DAA">
        <w:t xml:space="preserve"> </w:t>
      </w:r>
      <w:r>
        <w:t>Educator</w:t>
      </w:r>
    </w:p>
    <w:p w14:paraId="22885235" w14:textId="118124CA" w:rsidR="00AF23B2" w:rsidRDefault="00D25AA7" w:rsidP="00D25AA7">
      <w:pPr>
        <w:pStyle w:val="Heading3"/>
      </w:pPr>
      <w:r>
        <w:t>Getters/Setters</w:t>
      </w:r>
    </w:p>
    <w:p w14:paraId="62C6885A" w14:textId="4DAFB8CA" w:rsidR="00AF23B2" w:rsidRDefault="00D25AA7" w:rsidP="00BF298C">
      <w:pPr>
        <w:pStyle w:val="Heading3"/>
      </w:pPr>
      <w:r>
        <w:t>Request Records</w:t>
      </w:r>
    </w:p>
    <w:p w14:paraId="7FBA85C7" w14:textId="31AB17CF" w:rsidR="00F07197" w:rsidRDefault="00F07197" w:rsidP="00BF298C">
      <w:pPr>
        <w:pStyle w:val="Heading3"/>
      </w:pPr>
      <w:r>
        <w:t>Correct/Incorrect Info</w:t>
      </w:r>
    </w:p>
    <w:p w14:paraId="3E97DA24" w14:textId="67FF402D" w:rsidR="00EC376B" w:rsidRDefault="00EC376B" w:rsidP="000D3F10">
      <w:pPr>
        <w:pStyle w:val="Heading3"/>
        <w:numPr>
          <w:ilvl w:val="0"/>
          <w:numId w:val="0"/>
        </w:numPr>
        <w:ind w:left="1080"/>
      </w:pPr>
    </w:p>
    <w:p w14:paraId="670B18B5" w14:textId="77777777" w:rsidR="000D3F10" w:rsidRDefault="000D3F10" w:rsidP="000D3F10">
      <w:pPr>
        <w:pStyle w:val="Heading1"/>
        <w:numPr>
          <w:ilvl w:val="0"/>
          <w:numId w:val="0"/>
        </w:numPr>
        <w:ind w:left="360"/>
      </w:pPr>
    </w:p>
    <w:p w14:paraId="610569C6" w14:textId="6CC0F8CE" w:rsidR="003C5527" w:rsidRDefault="00945F4E" w:rsidP="00945F4E">
      <w:pPr>
        <w:pStyle w:val="Heading1"/>
      </w:pPr>
      <w:r>
        <w:lastRenderedPageBreak/>
        <w:t>Integration Testing</w:t>
      </w:r>
    </w:p>
    <w:p w14:paraId="11D80CBF" w14:textId="4E372F0E" w:rsidR="00184350" w:rsidRDefault="00BB1B2D" w:rsidP="000D3F10">
      <w:pPr>
        <w:pStyle w:val="Heading1"/>
        <w:numPr>
          <w:ilvl w:val="0"/>
          <w:numId w:val="0"/>
        </w:numPr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4FFEE" wp14:editId="16BD32AB">
                <wp:simplePos x="0" y="0"/>
                <wp:positionH relativeFrom="column">
                  <wp:posOffset>2337435</wp:posOffset>
                </wp:positionH>
                <wp:positionV relativeFrom="paragraph">
                  <wp:posOffset>417830</wp:posOffset>
                </wp:positionV>
                <wp:extent cx="800100" cy="342900"/>
                <wp:effectExtent l="50800" t="50800" r="889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CED3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4.05pt;margin-top:32.9pt;width:63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F8B2D" wp14:editId="10830A54">
                <wp:simplePos x="0" y="0"/>
                <wp:positionH relativeFrom="column">
                  <wp:posOffset>737234</wp:posOffset>
                </wp:positionH>
                <wp:positionV relativeFrom="paragraph">
                  <wp:posOffset>415290</wp:posOffset>
                </wp:positionV>
                <wp:extent cx="1028065" cy="459740"/>
                <wp:effectExtent l="50800" t="50800" r="64135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459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516E" id="Straight Arrow Connector 9" o:spid="_x0000_s1026" type="#_x0000_t32" style="position:absolute;margin-left:58.05pt;margin-top:32.7pt;width:80.95pt;height:36.2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B583D" wp14:editId="08E5E2C2">
                <wp:simplePos x="0" y="0"/>
                <wp:positionH relativeFrom="column">
                  <wp:posOffset>3138805</wp:posOffset>
                </wp:positionH>
                <wp:positionV relativeFrom="paragraph">
                  <wp:posOffset>528955</wp:posOffset>
                </wp:positionV>
                <wp:extent cx="800735" cy="574040"/>
                <wp:effectExtent l="0" t="0" r="37465" b="355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55C8" w14:textId="4FE1C02A" w:rsidR="00BB1B2D" w:rsidRPr="00184350" w:rsidRDefault="00BB1B2D" w:rsidP="00BB1B2D">
                            <w:pPr>
                              <w:ind w:left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B583D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7.15pt;margin-top:41.65pt;width:63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" fillcolor="white [3201]" strokecolor="#707070 [3204]" strokeweight="1pt">
                <v:textbox>
                  <w:txbxContent>
                    <w:p w14:paraId="3A4F55C8" w14:textId="4FE1C02A" w:rsidR="00BB1B2D" w:rsidRPr="00184350" w:rsidRDefault="00BB1B2D" w:rsidP="00BB1B2D">
                      <w:pPr>
                        <w:ind w:left="0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22290" wp14:editId="15D079D6">
                <wp:simplePos x="0" y="0"/>
                <wp:positionH relativeFrom="column">
                  <wp:posOffset>1767840</wp:posOffset>
                </wp:positionH>
                <wp:positionV relativeFrom="paragraph">
                  <wp:posOffset>188595</wp:posOffset>
                </wp:positionV>
                <wp:extent cx="572135" cy="574040"/>
                <wp:effectExtent l="0" t="0" r="3746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B90A" w14:textId="3AC3A285" w:rsidR="00184350" w:rsidRPr="00184350" w:rsidRDefault="00184350" w:rsidP="00184350">
                            <w:pPr>
                              <w:ind w:left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2290" id="Text Box 3" o:spid="_x0000_s1027" type="#_x0000_t202" style="position:absolute;left:0;text-align:left;margin-left:139.2pt;margin-top:14.85pt;width:45.0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" fillcolor="white [3201]" strokecolor="#707070 [3204]" strokeweight="1pt">
                <v:textbox>
                  <w:txbxContent>
                    <w:p w14:paraId="77A1B90A" w14:textId="3AC3A285" w:rsidR="00184350" w:rsidRPr="00184350" w:rsidRDefault="00184350" w:rsidP="00184350">
                      <w:pPr>
                        <w:ind w:left="0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DAABE" w14:textId="2BFABF63" w:rsidR="00184350" w:rsidRDefault="00BB1B2D" w:rsidP="000D3F10">
      <w:pPr>
        <w:pStyle w:val="Heading1"/>
        <w:numPr>
          <w:ilvl w:val="0"/>
          <w:numId w:val="0"/>
        </w:numPr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CFB5A" wp14:editId="53C1D800">
                <wp:simplePos x="0" y="0"/>
                <wp:positionH relativeFrom="column">
                  <wp:posOffset>3937635</wp:posOffset>
                </wp:positionH>
                <wp:positionV relativeFrom="paragraph">
                  <wp:posOffset>147320</wp:posOffset>
                </wp:positionV>
                <wp:extent cx="800100" cy="342900"/>
                <wp:effectExtent l="50800" t="50800" r="889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31A7F" id="Straight Arrow Connector 18" o:spid="_x0000_s1026" type="#_x0000_t32" style="position:absolute;margin-left:310.05pt;margin-top:11.6pt;width:63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D3B6C" wp14:editId="577B54F1">
                <wp:simplePos x="0" y="0"/>
                <wp:positionH relativeFrom="column">
                  <wp:posOffset>3480435</wp:posOffset>
                </wp:positionH>
                <wp:positionV relativeFrom="paragraph">
                  <wp:posOffset>490220</wp:posOffset>
                </wp:positionV>
                <wp:extent cx="0" cy="457200"/>
                <wp:effectExtent l="50800" t="5080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80896" id="Straight Arrow Connector 17" o:spid="_x0000_s1026" type="#_x0000_t32" style="position:absolute;margin-left:274.05pt;margin-top:38.6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032E9" wp14:editId="65BDD57B">
                <wp:simplePos x="0" y="0"/>
                <wp:positionH relativeFrom="column">
                  <wp:posOffset>2451735</wp:posOffset>
                </wp:positionH>
                <wp:positionV relativeFrom="paragraph">
                  <wp:posOffset>490220</wp:posOffset>
                </wp:positionV>
                <wp:extent cx="685800" cy="914400"/>
                <wp:effectExtent l="50800" t="5080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E91FB" id="Straight Arrow Connector 16" o:spid="_x0000_s1026" type="#_x0000_t32" style="position:absolute;margin-left:193.05pt;margin-top:38.6pt;width:54pt;height:1in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B3D41" wp14:editId="7115404D">
                <wp:simplePos x="0" y="0"/>
                <wp:positionH relativeFrom="column">
                  <wp:posOffset>2451735</wp:posOffset>
                </wp:positionH>
                <wp:positionV relativeFrom="paragraph">
                  <wp:posOffset>261620</wp:posOffset>
                </wp:positionV>
                <wp:extent cx="685800" cy="457200"/>
                <wp:effectExtent l="50800" t="5080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03B2" id="Straight Arrow Connector 15" o:spid="_x0000_s1026" type="#_x0000_t32" style="position:absolute;margin-left:193.05pt;margin-top:20.6pt;width:54pt;height:3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0762B" wp14:editId="058D8E1A">
                <wp:simplePos x="0" y="0"/>
                <wp:positionH relativeFrom="column">
                  <wp:posOffset>736599</wp:posOffset>
                </wp:positionH>
                <wp:positionV relativeFrom="paragraph">
                  <wp:posOffset>261620</wp:posOffset>
                </wp:positionV>
                <wp:extent cx="2400935" cy="111760"/>
                <wp:effectExtent l="50800" t="76200" r="37465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935" cy="111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3A11" id="Straight Arrow Connector 13" o:spid="_x0000_s1026" type="#_x0000_t32" style="position:absolute;margin-left:58pt;margin-top:20.6pt;width:189.05pt;height:8.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48662" wp14:editId="1033BC16">
                <wp:simplePos x="0" y="0"/>
                <wp:positionH relativeFrom="column">
                  <wp:posOffset>736599</wp:posOffset>
                </wp:positionH>
                <wp:positionV relativeFrom="paragraph">
                  <wp:posOffset>601980</wp:posOffset>
                </wp:positionV>
                <wp:extent cx="915035" cy="231140"/>
                <wp:effectExtent l="50800" t="76200" r="50165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231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C803" id="Straight Arrow Connector 12" o:spid="_x0000_s1026" type="#_x0000_t32" style="position:absolute;margin-left:58pt;margin-top:47.4pt;width:72.05pt;height:18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FEC7B" wp14:editId="2BAA1B89">
                <wp:simplePos x="0" y="0"/>
                <wp:positionH relativeFrom="column">
                  <wp:posOffset>1651635</wp:posOffset>
                </wp:positionH>
                <wp:positionV relativeFrom="paragraph">
                  <wp:posOffset>490220</wp:posOffset>
                </wp:positionV>
                <wp:extent cx="800735" cy="574040"/>
                <wp:effectExtent l="0" t="0" r="37465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B955F" w14:textId="7333DF3A" w:rsidR="00184350" w:rsidRPr="00184350" w:rsidRDefault="00184350" w:rsidP="00184350">
                            <w:pPr>
                              <w:ind w:left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EC7B" id="Text Box 5" o:spid="_x0000_s1028" type="#_x0000_t202" style="position:absolute;left:0;text-align:left;margin-left:130.05pt;margin-top:38.6pt;width:63.0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" fillcolor="white [3201]" strokecolor="#707070 [3204]" strokeweight="1pt">
                <v:textbox>
                  <w:txbxContent>
                    <w:p w14:paraId="221B955F" w14:textId="7333DF3A" w:rsidR="00184350" w:rsidRPr="00184350" w:rsidRDefault="00184350" w:rsidP="00184350">
                      <w:pPr>
                        <w:ind w:left="0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B17AF" wp14:editId="46C4FFFE">
                <wp:simplePos x="0" y="0"/>
                <wp:positionH relativeFrom="column">
                  <wp:posOffset>4738370</wp:posOffset>
                </wp:positionH>
                <wp:positionV relativeFrom="paragraph">
                  <wp:posOffset>267335</wp:posOffset>
                </wp:positionV>
                <wp:extent cx="800735" cy="574040"/>
                <wp:effectExtent l="0" t="0" r="37465" b="355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93637" w14:textId="1A6D6D42" w:rsidR="00BB1B2D" w:rsidRPr="00184350" w:rsidRDefault="00BB1B2D" w:rsidP="00BB1B2D">
                            <w:pPr>
                              <w:ind w:left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17AF" id="Text Box 8" o:spid="_x0000_s1029" type="#_x0000_t202" style="position:absolute;left:0;text-align:left;margin-left:373.1pt;margin-top:21.05pt;width:63.05pt;height: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" fillcolor="white [3201]" strokecolor="#707070 [3204]" strokeweight="1pt">
                <v:textbox>
                  <w:txbxContent>
                    <w:p w14:paraId="09F93637" w14:textId="1A6D6D42" w:rsidR="00BB1B2D" w:rsidRPr="00184350" w:rsidRDefault="00BB1B2D" w:rsidP="00BB1B2D">
                      <w:pPr>
                        <w:ind w:left="0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5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12C4" wp14:editId="3EEDD36F">
                <wp:simplePos x="0" y="0"/>
                <wp:positionH relativeFrom="column">
                  <wp:posOffset>165735</wp:posOffset>
                </wp:positionH>
                <wp:positionV relativeFrom="paragraph">
                  <wp:posOffset>261620</wp:posOffset>
                </wp:positionV>
                <wp:extent cx="572135" cy="574040"/>
                <wp:effectExtent l="0" t="0" r="3746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86355" w14:textId="70CBAB24" w:rsidR="00184350" w:rsidRPr="00184350" w:rsidRDefault="00184350">
                            <w:pPr>
                              <w:ind w:left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184350">
                              <w:rPr>
                                <w:b/>
                                <w:sz w:val="48"/>
                                <w:szCs w:val="48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12C4" id="Text Box 2" o:spid="_x0000_s1030" type="#_x0000_t202" style="position:absolute;left:0;text-align:left;margin-left:13.05pt;margin-top:20.6pt;width:45.0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" fillcolor="white [3201]" strokecolor="#707070 [3204]" strokeweight="1pt">
                <v:textbox>
                  <w:txbxContent>
                    <w:p w14:paraId="3FF86355" w14:textId="70CBAB24" w:rsidR="00184350" w:rsidRPr="00184350" w:rsidRDefault="00184350">
                      <w:pPr>
                        <w:ind w:left="0"/>
                        <w:rPr>
                          <w:b/>
                          <w:sz w:val="48"/>
                          <w:szCs w:val="48"/>
                        </w:rPr>
                      </w:pPr>
                      <w:r w:rsidRPr="00184350">
                        <w:rPr>
                          <w:b/>
                          <w:sz w:val="48"/>
                          <w:szCs w:val="48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63273E" w14:textId="69826D65" w:rsidR="00184350" w:rsidRDefault="00BB1B2D" w:rsidP="000D3F10">
      <w:pPr>
        <w:pStyle w:val="Heading1"/>
        <w:numPr>
          <w:ilvl w:val="0"/>
          <w:numId w:val="0"/>
        </w:numPr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3FF59" wp14:editId="369F3B91">
                <wp:simplePos x="0" y="0"/>
                <wp:positionH relativeFrom="column">
                  <wp:posOffset>1651635</wp:posOffset>
                </wp:positionH>
                <wp:positionV relativeFrom="paragraph">
                  <wp:posOffset>563245</wp:posOffset>
                </wp:positionV>
                <wp:extent cx="800735" cy="574040"/>
                <wp:effectExtent l="0" t="0" r="3746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D3CD0" w14:textId="70C3812E" w:rsidR="00184350" w:rsidRPr="00184350" w:rsidRDefault="00184350" w:rsidP="00184350">
                            <w:pPr>
                              <w:ind w:left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CNT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FF59" id="Text Box 4" o:spid="_x0000_s1031" type="#_x0000_t202" style="position:absolute;left:0;text-align:left;margin-left:130.05pt;margin-top:44.35pt;width:63.0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" fillcolor="white [3201]" strokecolor="#707070 [3204]" strokeweight="1pt">
                <v:textbox>
                  <w:txbxContent>
                    <w:p w14:paraId="509D3CD0" w14:textId="70C3812E" w:rsidR="00184350" w:rsidRPr="00184350" w:rsidRDefault="00184350" w:rsidP="00184350">
                      <w:pPr>
                        <w:ind w:left="0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CNT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A4A84" wp14:editId="45285C43">
                <wp:simplePos x="0" y="0"/>
                <wp:positionH relativeFrom="column">
                  <wp:posOffset>736599</wp:posOffset>
                </wp:positionH>
                <wp:positionV relativeFrom="paragraph">
                  <wp:posOffset>103505</wp:posOffset>
                </wp:positionV>
                <wp:extent cx="915035" cy="574040"/>
                <wp:effectExtent l="50800" t="50800" r="75565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574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6D89" id="Straight Arrow Connector 10" o:spid="_x0000_s1026" type="#_x0000_t32" style="position:absolute;margin-left:58pt;margin-top:8.15pt;width:72.05pt;height:4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" strokecolor="#707070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ADEFE" wp14:editId="1941634F">
                <wp:simplePos x="0" y="0"/>
                <wp:positionH relativeFrom="column">
                  <wp:posOffset>3137535</wp:posOffset>
                </wp:positionH>
                <wp:positionV relativeFrom="paragraph">
                  <wp:posOffset>337820</wp:posOffset>
                </wp:positionV>
                <wp:extent cx="800735" cy="574040"/>
                <wp:effectExtent l="0" t="0" r="37465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74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D8C0B" w14:textId="0FD8E229" w:rsidR="00BB1B2D" w:rsidRPr="00184350" w:rsidRDefault="00BB1B2D" w:rsidP="00BB1B2D">
                            <w:pPr>
                              <w:ind w:left="0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DEFE" id="Text Box 7" o:spid="_x0000_s1032" type="#_x0000_t202" style="position:absolute;left:0;text-align:left;margin-left:247.05pt;margin-top:26.6pt;width:63.05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" fillcolor="white [3201]" strokecolor="#707070 [3204]" strokeweight="1pt">
                <v:textbox>
                  <w:txbxContent>
                    <w:p w14:paraId="169D8C0B" w14:textId="0FD8E229" w:rsidR="00BB1B2D" w:rsidRPr="00184350" w:rsidRDefault="00BB1B2D" w:rsidP="00BB1B2D">
                      <w:pPr>
                        <w:ind w:left="0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19D68" w14:textId="77777777" w:rsidR="00BB1B2D" w:rsidRDefault="00184350" w:rsidP="00BB1B2D">
      <w:pPr>
        <w:pStyle w:val="Heading1"/>
        <w:numPr>
          <w:ilvl w:val="0"/>
          <w:numId w:val="0"/>
        </w:numPr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B88C3" wp14:editId="2848F47C">
                <wp:simplePos x="0" y="0"/>
                <wp:positionH relativeFrom="column">
                  <wp:posOffset>280035</wp:posOffset>
                </wp:positionH>
                <wp:positionV relativeFrom="paragraph">
                  <wp:posOffset>303530</wp:posOffset>
                </wp:positionV>
                <wp:extent cx="10287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1F74" w14:textId="77777777" w:rsidR="00184350" w:rsidRDefault="0018435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B88C3" id="Text Box 1" o:spid="_x0000_s1033" type="#_x0000_t202" style="position:absolute;left:0;text-align:left;margin-left:22.05pt;margin-top:23.9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" filled="f" stroked="f">
                <v:textbox>
                  <w:txbxContent>
                    <w:p w14:paraId="06C41F74" w14:textId="77777777" w:rsidR="00184350" w:rsidRDefault="00184350">
                      <w:pPr>
                        <w:ind w:left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0F5A4" w14:textId="77777777" w:rsidR="00D25AA7" w:rsidRDefault="00BB1B2D" w:rsidP="00D25AA7">
      <w:pPr>
        <w:pStyle w:val="Heading1"/>
        <w:numPr>
          <w:ilvl w:val="0"/>
          <w:numId w:val="0"/>
        </w:numPr>
        <w:spacing w:before="0" w:after="0" w:line="240" w:lineRule="auto"/>
      </w:pPr>
      <w:r>
        <w:t xml:space="preserve">     </w:t>
      </w:r>
    </w:p>
    <w:p w14:paraId="2E395A5E" w14:textId="2CB4EB80" w:rsidR="00BB1B2D" w:rsidRPr="00003DAA" w:rsidRDefault="00BB1B2D" w:rsidP="00D25AA7">
      <w:pPr>
        <w:pStyle w:val="Heading1"/>
        <w:numPr>
          <w:ilvl w:val="0"/>
          <w:numId w:val="0"/>
        </w:numPr>
        <w:spacing w:before="0" w:after="0" w:line="240" w:lineRule="auto"/>
        <w:rPr>
          <w:rFonts w:ascii="Cambria Math" w:hAnsi="Cambria Math"/>
          <w:sz w:val="24"/>
          <w:szCs w:val="24"/>
        </w:rPr>
      </w:pPr>
      <w:r w:rsidRPr="00003DAA">
        <w:rPr>
          <w:rFonts w:ascii="Cambria Math" w:hAnsi="Cambria Math"/>
          <w:sz w:val="24"/>
          <w:szCs w:val="24"/>
        </w:rPr>
        <w:t>UI: User Interface</w:t>
      </w:r>
    </w:p>
    <w:p w14:paraId="6F8F13B0" w14:textId="4ECA2CF1" w:rsidR="00BB1B2D" w:rsidRPr="00003DAA" w:rsidRDefault="00D25AA7" w:rsidP="00D25AA7">
      <w:pPr>
        <w:pStyle w:val="Heading1"/>
        <w:numPr>
          <w:ilvl w:val="0"/>
          <w:numId w:val="0"/>
        </w:numPr>
        <w:spacing w:before="0" w:after="0" w:line="240" w:lineRule="auto"/>
        <w:rPr>
          <w:rFonts w:ascii="Cambria Math" w:hAnsi="Cambria Math"/>
          <w:sz w:val="24"/>
          <w:szCs w:val="24"/>
        </w:rPr>
      </w:pPr>
      <w:r w:rsidRPr="00003DAA">
        <w:rPr>
          <w:rFonts w:ascii="Cambria Math" w:hAnsi="Cambria Math"/>
          <w:sz w:val="24"/>
          <w:szCs w:val="24"/>
        </w:rPr>
        <w:t xml:space="preserve">GL: </w:t>
      </w:r>
      <w:r w:rsidR="00BB1B2D" w:rsidRPr="00003DAA">
        <w:rPr>
          <w:rFonts w:ascii="Cambria Math" w:hAnsi="Cambria Math"/>
          <w:sz w:val="24"/>
          <w:szCs w:val="24"/>
        </w:rPr>
        <w:t>G</w:t>
      </w:r>
      <w:r w:rsidRPr="00003DAA">
        <w:rPr>
          <w:rFonts w:ascii="Cambria Math" w:hAnsi="Cambria Math"/>
          <w:sz w:val="24"/>
          <w:szCs w:val="24"/>
        </w:rPr>
        <w:t>AME Logic</w:t>
      </w:r>
    </w:p>
    <w:p w14:paraId="3D2B0646" w14:textId="2E9D2F23" w:rsidR="00D25AA7" w:rsidRPr="00003DAA" w:rsidRDefault="00D25AA7" w:rsidP="00D25AA7">
      <w:pPr>
        <w:pStyle w:val="Heading1"/>
        <w:numPr>
          <w:ilvl w:val="0"/>
          <w:numId w:val="0"/>
        </w:numPr>
        <w:spacing w:before="0" w:after="0" w:line="240" w:lineRule="auto"/>
        <w:rPr>
          <w:rFonts w:ascii="Cambria Math" w:hAnsi="Cambria Math"/>
          <w:sz w:val="24"/>
          <w:szCs w:val="24"/>
        </w:rPr>
      </w:pPr>
      <w:r w:rsidRPr="00003DAA">
        <w:rPr>
          <w:rFonts w:ascii="Cambria Math" w:hAnsi="Cambria Math"/>
          <w:sz w:val="24"/>
          <w:szCs w:val="24"/>
        </w:rPr>
        <w:t>VAL: Validation Module</w:t>
      </w:r>
    </w:p>
    <w:p w14:paraId="369C8B6A" w14:textId="1260DB4A" w:rsidR="00D25AA7" w:rsidRPr="00003DAA" w:rsidRDefault="00D25AA7" w:rsidP="00D25AA7">
      <w:pPr>
        <w:pStyle w:val="Heading1"/>
        <w:numPr>
          <w:ilvl w:val="0"/>
          <w:numId w:val="0"/>
        </w:numPr>
        <w:spacing w:before="0" w:after="0" w:line="240" w:lineRule="auto"/>
        <w:rPr>
          <w:rFonts w:ascii="Cambria Math" w:hAnsi="Cambria Math"/>
          <w:sz w:val="24"/>
          <w:szCs w:val="24"/>
        </w:rPr>
      </w:pPr>
      <w:r w:rsidRPr="00003DAA">
        <w:rPr>
          <w:rFonts w:ascii="Cambria Math" w:hAnsi="Cambria Math"/>
          <w:sz w:val="24"/>
          <w:szCs w:val="24"/>
        </w:rPr>
        <w:t>Cnt: content</w:t>
      </w:r>
    </w:p>
    <w:p w14:paraId="51AA6E93" w14:textId="52E2A8A6" w:rsidR="00D25AA7" w:rsidRPr="00003DAA" w:rsidRDefault="00D25AA7" w:rsidP="00D25AA7">
      <w:pPr>
        <w:pStyle w:val="Heading1"/>
        <w:numPr>
          <w:ilvl w:val="0"/>
          <w:numId w:val="0"/>
        </w:numPr>
        <w:spacing w:before="0" w:after="0" w:line="240" w:lineRule="auto"/>
        <w:rPr>
          <w:rFonts w:ascii="Cambria Math" w:hAnsi="Cambria Math"/>
          <w:sz w:val="24"/>
          <w:szCs w:val="24"/>
        </w:rPr>
      </w:pPr>
      <w:r w:rsidRPr="00003DAA">
        <w:rPr>
          <w:rFonts w:ascii="Cambria Math" w:hAnsi="Cambria Math"/>
          <w:sz w:val="24"/>
          <w:szCs w:val="24"/>
        </w:rPr>
        <w:t>Sys: System</w:t>
      </w:r>
    </w:p>
    <w:p w14:paraId="28C97037" w14:textId="54AB683D" w:rsidR="00D25AA7" w:rsidRPr="00003DAA" w:rsidRDefault="00D25AA7" w:rsidP="00D25AA7">
      <w:pPr>
        <w:pStyle w:val="Heading1"/>
        <w:numPr>
          <w:ilvl w:val="0"/>
          <w:numId w:val="0"/>
        </w:numPr>
        <w:spacing w:before="0" w:after="0" w:line="240" w:lineRule="auto"/>
        <w:rPr>
          <w:rFonts w:ascii="Cambria Math" w:hAnsi="Cambria Math"/>
          <w:sz w:val="24"/>
          <w:szCs w:val="24"/>
        </w:rPr>
      </w:pPr>
      <w:r w:rsidRPr="00003DAA">
        <w:rPr>
          <w:rFonts w:ascii="Cambria Math" w:hAnsi="Cambria Math"/>
          <w:sz w:val="24"/>
          <w:szCs w:val="24"/>
        </w:rPr>
        <w:t>hs: highschool</w:t>
      </w:r>
    </w:p>
    <w:p w14:paraId="7FB49430" w14:textId="33BB5F9F" w:rsidR="00BB1B2D" w:rsidRPr="00003DAA" w:rsidRDefault="00D25AA7" w:rsidP="00D25AA7">
      <w:pPr>
        <w:pStyle w:val="Heading1"/>
        <w:numPr>
          <w:ilvl w:val="0"/>
          <w:numId w:val="0"/>
        </w:numPr>
        <w:spacing w:before="0" w:after="0" w:line="240" w:lineRule="auto"/>
        <w:rPr>
          <w:rFonts w:ascii="Cambria Math" w:hAnsi="Cambria Math"/>
          <w:sz w:val="24"/>
          <w:szCs w:val="24"/>
        </w:rPr>
      </w:pPr>
      <w:r w:rsidRPr="00003DAA">
        <w:rPr>
          <w:rFonts w:ascii="Cambria Math" w:hAnsi="Cambria Math"/>
          <w:sz w:val="24"/>
          <w:szCs w:val="24"/>
        </w:rPr>
        <w:t>db: database</w:t>
      </w:r>
    </w:p>
    <w:p w14:paraId="5C8B00C7" w14:textId="77777777" w:rsidR="0095368B" w:rsidRDefault="0095368B" w:rsidP="0095368B">
      <w:pPr>
        <w:pStyle w:val="Heading1"/>
        <w:numPr>
          <w:ilvl w:val="0"/>
          <w:numId w:val="0"/>
        </w:numPr>
        <w:ind w:left="360"/>
      </w:pPr>
    </w:p>
    <w:p w14:paraId="5BA9BE1D" w14:textId="77777777" w:rsidR="0095368B" w:rsidRDefault="0095368B" w:rsidP="00D2461E">
      <w:pPr>
        <w:pStyle w:val="Heading1"/>
        <w:numPr>
          <w:ilvl w:val="0"/>
          <w:numId w:val="0"/>
        </w:numPr>
        <w:ind w:left="360"/>
      </w:pPr>
    </w:p>
    <w:p w14:paraId="19EF46FD" w14:textId="77777777" w:rsidR="0095368B" w:rsidRDefault="0095368B" w:rsidP="00D2461E">
      <w:pPr>
        <w:pStyle w:val="Heading1"/>
        <w:numPr>
          <w:ilvl w:val="0"/>
          <w:numId w:val="0"/>
        </w:numPr>
        <w:ind w:left="360"/>
      </w:pPr>
    </w:p>
    <w:p w14:paraId="0B831355" w14:textId="77777777" w:rsidR="0095368B" w:rsidRDefault="0095368B" w:rsidP="00D2461E">
      <w:pPr>
        <w:pStyle w:val="Heading1"/>
        <w:numPr>
          <w:ilvl w:val="0"/>
          <w:numId w:val="0"/>
        </w:numPr>
        <w:ind w:left="360"/>
      </w:pPr>
    </w:p>
    <w:p w14:paraId="3E8958EE" w14:textId="77777777" w:rsidR="0095368B" w:rsidRDefault="0095368B" w:rsidP="00D2461E">
      <w:pPr>
        <w:pStyle w:val="Heading1"/>
        <w:numPr>
          <w:ilvl w:val="0"/>
          <w:numId w:val="0"/>
        </w:numPr>
        <w:ind w:left="360"/>
      </w:pPr>
    </w:p>
    <w:p w14:paraId="36256D04" w14:textId="77777777" w:rsidR="0095368B" w:rsidRDefault="0095368B" w:rsidP="00D2461E">
      <w:pPr>
        <w:pStyle w:val="Heading1"/>
        <w:numPr>
          <w:ilvl w:val="0"/>
          <w:numId w:val="0"/>
        </w:numPr>
        <w:ind w:left="360"/>
      </w:pPr>
    </w:p>
    <w:p w14:paraId="54D40207" w14:textId="77777777" w:rsidR="0095368B" w:rsidRDefault="0095368B" w:rsidP="00D2461E">
      <w:pPr>
        <w:pStyle w:val="Heading1"/>
        <w:numPr>
          <w:ilvl w:val="0"/>
          <w:numId w:val="0"/>
        </w:numPr>
        <w:ind w:left="360"/>
      </w:pPr>
    </w:p>
    <w:p w14:paraId="4215EC8C" w14:textId="7F636C4C" w:rsidR="00945F4E" w:rsidRDefault="00945F4E" w:rsidP="00945F4E">
      <w:pPr>
        <w:pStyle w:val="Heading1"/>
      </w:pPr>
      <w:r>
        <w:t>End-to-End testing</w:t>
      </w:r>
    </w:p>
    <w:p w14:paraId="3423F725" w14:textId="2063AABA" w:rsidR="00003DAA" w:rsidRDefault="0095368B" w:rsidP="00003DAA">
      <w:pPr>
        <w:pStyle w:val="Heading1"/>
        <w:numPr>
          <w:ilvl w:val="0"/>
          <w:numId w:val="0"/>
        </w:numPr>
        <w:ind w:left="360"/>
      </w:pPr>
      <w:r>
        <w:rPr>
          <w:rFonts w:ascii="Lucida Grande" w:hAnsi="Lucida Grande" w:cs="Lucida Grande"/>
          <w:noProof/>
          <w:color w:val="1F1F1F"/>
          <w:lang w:eastAsia="en-US"/>
        </w:rPr>
        <w:drawing>
          <wp:inline distT="0" distB="0" distL="0" distR="0" wp14:anchorId="63A62693" wp14:editId="0E75E97C">
            <wp:extent cx="5486400" cy="41257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25E5" w14:textId="4D9C488C" w:rsidR="00D2461E" w:rsidRPr="00D2461E" w:rsidRDefault="00D2461E" w:rsidP="00D2461E">
      <w:pPr>
        <w:pStyle w:val="Heading1"/>
        <w:numPr>
          <w:ilvl w:val="0"/>
          <w:numId w:val="0"/>
        </w:numPr>
        <w:ind w:left="360"/>
        <w:jc w:val="right"/>
        <w:rPr>
          <w:rFonts w:asciiTheme="minorHAnsi" w:hAnsiTheme="minorHAnsi"/>
          <w:color w:val="C5C5C5" w:themeColor="accent1" w:themeTint="66"/>
          <w:sz w:val="20"/>
          <w:szCs w:val="20"/>
        </w:rPr>
      </w:pPr>
      <w:r>
        <w:rPr>
          <w:rFonts w:asciiTheme="minorHAnsi" w:hAnsiTheme="minorHAnsi"/>
          <w:color w:val="C5C5C5" w:themeColor="accent1" w:themeTint="66"/>
          <w:sz w:val="20"/>
          <w:szCs w:val="20"/>
        </w:rPr>
        <w:t xml:space="preserve">Picture Credit: </w:t>
      </w:r>
      <w:r w:rsidRPr="00D2461E">
        <w:rPr>
          <w:rFonts w:asciiTheme="minorHAnsi" w:hAnsiTheme="minorHAnsi"/>
          <w:color w:val="C5C5C5" w:themeColor="accent1" w:themeTint="66"/>
          <w:sz w:val="20"/>
          <w:szCs w:val="20"/>
        </w:rPr>
        <w:t>https://msdn.microsoft.com/en-us/library/cc194885.aspx</w:t>
      </w:r>
    </w:p>
    <w:p w14:paraId="246CDCE8" w14:textId="0E9D41BC" w:rsidR="00945F4E" w:rsidRDefault="00945F4E" w:rsidP="00945F4E">
      <w:pPr>
        <w:pStyle w:val="Heading1"/>
      </w:pPr>
      <w:r>
        <w:t>regression test procedure</w:t>
      </w:r>
    </w:p>
    <w:p w14:paraId="762DC0FD" w14:textId="2D5F17E2" w:rsidR="00945F4E" w:rsidRDefault="00003DAA" w:rsidP="00D25AA7">
      <w:pPr>
        <w:pStyle w:val="Heading2"/>
        <w:numPr>
          <w:ilvl w:val="0"/>
          <w:numId w:val="0"/>
        </w:numPr>
        <w:ind w:left="720" w:hanging="360"/>
      </w:pPr>
      <w:r>
        <w:t>Will be implementing a general functioning regression</w:t>
      </w:r>
    </w:p>
    <w:sectPr w:rsidR="00945F4E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3CCB5" w14:textId="77777777" w:rsidR="006615ED" w:rsidRDefault="006615ED">
      <w:pPr>
        <w:spacing w:after="0" w:line="240" w:lineRule="auto"/>
      </w:pPr>
      <w:r>
        <w:separator/>
      </w:r>
    </w:p>
    <w:p w14:paraId="2891087B" w14:textId="77777777" w:rsidR="006615ED" w:rsidRDefault="006615ED"/>
  </w:endnote>
  <w:endnote w:type="continuationSeparator" w:id="0">
    <w:p w14:paraId="7EF55659" w14:textId="77777777" w:rsidR="006615ED" w:rsidRDefault="006615ED">
      <w:pPr>
        <w:spacing w:after="0" w:line="240" w:lineRule="auto"/>
      </w:pPr>
      <w:r>
        <w:continuationSeparator/>
      </w:r>
    </w:p>
    <w:p w14:paraId="24FE9416" w14:textId="77777777" w:rsidR="006615ED" w:rsidRDefault="006615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CB4DC" w14:textId="77777777" w:rsidR="003C5527" w:rsidRDefault="001A023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246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926D" w14:textId="77777777" w:rsidR="006615ED" w:rsidRDefault="006615ED">
      <w:pPr>
        <w:spacing w:after="0" w:line="240" w:lineRule="auto"/>
      </w:pPr>
      <w:r>
        <w:separator/>
      </w:r>
    </w:p>
    <w:p w14:paraId="37794B0C" w14:textId="77777777" w:rsidR="006615ED" w:rsidRDefault="006615ED"/>
  </w:footnote>
  <w:footnote w:type="continuationSeparator" w:id="0">
    <w:p w14:paraId="289D8A1E" w14:textId="77777777" w:rsidR="006615ED" w:rsidRDefault="006615ED">
      <w:pPr>
        <w:spacing w:after="0" w:line="240" w:lineRule="auto"/>
      </w:pPr>
      <w:r>
        <w:continuationSeparator/>
      </w:r>
    </w:p>
    <w:p w14:paraId="3EC87A70" w14:textId="77777777" w:rsidR="006615ED" w:rsidRDefault="006615E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49"/>
    <w:rsid w:val="00003DAA"/>
    <w:rsid w:val="00096630"/>
    <w:rsid w:val="000D02BB"/>
    <w:rsid w:val="000D3F10"/>
    <w:rsid w:val="00184350"/>
    <w:rsid w:val="001A023D"/>
    <w:rsid w:val="001B414B"/>
    <w:rsid w:val="00290D6C"/>
    <w:rsid w:val="00324198"/>
    <w:rsid w:val="00347193"/>
    <w:rsid w:val="003C5527"/>
    <w:rsid w:val="004C5BBD"/>
    <w:rsid w:val="005F74D1"/>
    <w:rsid w:val="006615ED"/>
    <w:rsid w:val="006622CD"/>
    <w:rsid w:val="0067324A"/>
    <w:rsid w:val="00696F30"/>
    <w:rsid w:val="00733920"/>
    <w:rsid w:val="008A0BCF"/>
    <w:rsid w:val="00945F4E"/>
    <w:rsid w:val="0095368B"/>
    <w:rsid w:val="00960949"/>
    <w:rsid w:val="00A063BC"/>
    <w:rsid w:val="00A536D2"/>
    <w:rsid w:val="00AC0FCD"/>
    <w:rsid w:val="00AF23B2"/>
    <w:rsid w:val="00BB1B2D"/>
    <w:rsid w:val="00BF298C"/>
    <w:rsid w:val="00C7029E"/>
    <w:rsid w:val="00CB2104"/>
    <w:rsid w:val="00CB39D6"/>
    <w:rsid w:val="00D2461E"/>
    <w:rsid w:val="00D25AA7"/>
    <w:rsid w:val="00D96B48"/>
    <w:rsid w:val="00EC376B"/>
    <w:rsid w:val="00ED3E81"/>
    <w:rsid w:val="00F07197"/>
    <w:rsid w:val="00F80BA0"/>
    <w:rsid w:val="00F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CC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chie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92</TotalTime>
  <Pages>3</Pages>
  <Words>111</Words>
  <Characters>633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Unit testing</vt:lpstr>
      <vt:lpstr>    Test Game</vt:lpstr>
      <vt:lpstr>        Getters/Setters</vt:lpstr>
      <vt:lpstr>        Send Answer</vt:lpstr>
      <vt:lpstr>        Correct/Incorrect Answer</vt:lpstr>
      <vt:lpstr>        Send Results</vt:lpstr>
      <vt:lpstr>    Test Student</vt:lpstr>
      <vt:lpstr>        Getters/Setters</vt:lpstr>
      <vt:lpstr>        Lower Stamina</vt:lpstr>
      <vt:lpstr>        Refill Stamina</vt:lpstr>
      <vt:lpstr>        Parent Access</vt:lpstr>
      <vt:lpstr>        Correct/Incorrect Info</vt:lpstr>
      <vt:lpstr>    Test Expert</vt:lpstr>
      <vt:lpstr>        Getters/Setters</vt:lpstr>
      <vt:lpstr>        Add Student List</vt:lpstr>
      <vt:lpstr>        Add Student</vt:lpstr>
      <vt:lpstr>        Search List</vt:lpstr>
      <vt:lpstr>        Send Message</vt:lpstr>
      <vt:lpstr>        Receive Message</vt:lpstr>
      <vt:lpstr>        Correct/Incorrect Info</vt:lpstr>
      <vt:lpstr>    Test Educator</vt:lpstr>
      <vt:lpstr>        Getters/Setters</vt:lpstr>
      <vt:lpstr>        Request Records</vt:lpstr>
      <vt:lpstr>        Correct/Incorrect Info</vt:lpstr>
      <vt:lpstr>        </vt:lpstr>
      <vt:lpstr/>
      <vt:lpstr>Integration Testing</vt:lpstr>
      <vt:lpstr>////</vt:lpstr>
      <vt:lpstr>/////////</vt:lpstr>
      <vt:lpstr>///</vt:lpstr>
      <vt:lpstr>/</vt:lpstr>
      <vt:lpstr/>
      <vt:lpstr>UI: User Interface</vt:lpstr>
      <vt:lpstr>GL: GAME Logic</vt:lpstr>
      <vt:lpstr>VAL: Validation Module</vt:lpstr>
      <vt:lpstr>Cnt: content</vt:lpstr>
      <vt:lpstr>Sys: System</vt:lpstr>
      <vt:lpstr>hs: highschool</vt:lpstr>
      <vt:lpstr>db: database</vt:lpstr>
      <vt:lpstr/>
      <vt:lpstr/>
      <vt:lpstr/>
      <vt:lpstr/>
      <vt:lpstr/>
      <vt:lpstr/>
      <vt:lpstr/>
      <vt:lpstr>End-to-End testing</vt:lpstr>
      <vt:lpstr>/</vt:lpstr>
      <vt:lpstr>regression test procedure</vt:lpstr>
      <vt:lpstr>    Will be implementing a general functioning regression</vt:lpstr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Richard</dc:creator>
  <cp:keywords/>
  <dc:description/>
  <cp:lastModifiedBy>Martins, Richard</cp:lastModifiedBy>
  <cp:revision>2</cp:revision>
  <dcterms:created xsi:type="dcterms:W3CDTF">2017-10-19T20:41:00Z</dcterms:created>
  <dcterms:modified xsi:type="dcterms:W3CDTF">2017-10-20T03:31:00Z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